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0D2" w:rsidRPr="00E128A0" w:rsidRDefault="00E307F6" w:rsidP="000956F6">
      <w:pPr>
        <w:jc w:val="center"/>
        <w:rPr>
          <w:b/>
          <w:sz w:val="72"/>
          <w:szCs w:val="72"/>
        </w:rPr>
      </w:pPr>
      <w:r w:rsidRPr="00E307F6">
        <w:rPr>
          <w:b/>
          <w:sz w:val="72"/>
          <w:szCs w:val="72"/>
        </w:rPr>
        <w:t>G</w:t>
      </w:r>
      <w:r w:rsidR="000956F6">
        <w:rPr>
          <w:b/>
          <w:sz w:val="72"/>
          <w:szCs w:val="72"/>
        </w:rPr>
        <w:t>AME</w:t>
      </w:r>
      <w:r w:rsidRPr="00E307F6">
        <w:rPr>
          <w:b/>
          <w:sz w:val="72"/>
          <w:szCs w:val="72"/>
        </w:rPr>
        <w:t>-F</w:t>
      </w:r>
      <w:r w:rsidR="000956F6">
        <w:rPr>
          <w:b/>
          <w:sz w:val="72"/>
          <w:szCs w:val="72"/>
        </w:rPr>
        <w:t>IFTEEN</w:t>
      </w:r>
      <w:r w:rsidRPr="00E307F6">
        <w:rPr>
          <w:b/>
          <w:sz w:val="72"/>
          <w:szCs w:val="72"/>
        </w:rPr>
        <w:t>-1</w:t>
      </w:r>
      <w:r w:rsidR="00D340D2" w:rsidRPr="00E128A0">
        <w:rPr>
          <w:b/>
          <w:sz w:val="72"/>
          <w:szCs w:val="72"/>
        </w:rPr>
        <w:t xml:space="preserve"> TEAM</w:t>
      </w:r>
    </w:p>
    <w:p w:rsidR="00D340D2" w:rsidRDefault="00D340D2" w:rsidP="00D340D2">
      <w:pPr>
        <w:jc w:val="center"/>
        <w:rPr>
          <w:b/>
          <w:sz w:val="40"/>
          <w:szCs w:val="40"/>
        </w:rPr>
      </w:pPr>
    </w:p>
    <w:p w:rsidR="00D340D2" w:rsidRPr="003D5B6F" w:rsidRDefault="00D340D2" w:rsidP="00ED31C0">
      <w:pPr>
        <w:jc w:val="center"/>
        <w:rPr>
          <w:b/>
          <w:sz w:val="40"/>
          <w:szCs w:val="40"/>
        </w:rPr>
      </w:pPr>
      <w:r w:rsidRPr="003D5B6F">
        <w:rPr>
          <w:b/>
          <w:sz w:val="40"/>
          <w:szCs w:val="40"/>
        </w:rPr>
        <w:t xml:space="preserve">Project Name – </w:t>
      </w:r>
      <w:r w:rsidR="00ED31C0">
        <w:rPr>
          <w:b/>
          <w:sz w:val="40"/>
          <w:szCs w:val="40"/>
        </w:rPr>
        <w:t>High Quality Programming Code Project</w:t>
      </w:r>
    </w:p>
    <w:p w:rsidR="00D340D2" w:rsidRPr="00766F7F" w:rsidRDefault="00D340D2" w:rsidP="00BF0FBF">
      <w:pPr>
        <w:jc w:val="center"/>
        <w:rPr>
          <w:b/>
          <w:sz w:val="40"/>
          <w:szCs w:val="40"/>
        </w:rPr>
      </w:pPr>
      <w:r w:rsidRPr="00766F7F">
        <w:rPr>
          <w:b/>
          <w:sz w:val="40"/>
          <w:szCs w:val="40"/>
        </w:rPr>
        <w:t>Game</w:t>
      </w:r>
      <w:r w:rsidR="00ED31C0">
        <w:rPr>
          <w:b/>
          <w:sz w:val="40"/>
          <w:szCs w:val="40"/>
        </w:rPr>
        <w:t xml:space="preserve"> Name – Fifteen</w:t>
      </w:r>
      <w:r w:rsidR="00C54347">
        <w:rPr>
          <w:b/>
          <w:sz w:val="40"/>
          <w:szCs w:val="40"/>
        </w:rPr>
        <w:t>, console based implementation</w:t>
      </w:r>
    </w:p>
    <w:p w:rsidR="00D340D2" w:rsidRDefault="00D340D2" w:rsidP="00D340D2">
      <w:pPr>
        <w:rPr>
          <w:b/>
        </w:rPr>
      </w:pPr>
    </w:p>
    <w:p w:rsidR="00D340D2" w:rsidRDefault="00D340D2" w:rsidP="00D340D2">
      <w:pPr>
        <w:rPr>
          <w:b/>
        </w:rPr>
      </w:pPr>
    </w:p>
    <w:p w:rsidR="00D340D2" w:rsidRDefault="00D340D2" w:rsidP="00D340D2">
      <w:pPr>
        <w:rPr>
          <w:b/>
          <w:sz w:val="28"/>
          <w:szCs w:val="28"/>
        </w:rPr>
      </w:pPr>
      <w:r w:rsidRPr="00CC1995">
        <w:rPr>
          <w:b/>
          <w:sz w:val="28"/>
          <w:szCs w:val="28"/>
        </w:rPr>
        <w:t>Team Members:</w:t>
      </w:r>
    </w:p>
    <w:p w:rsidR="00D340D2" w:rsidRPr="00CC1995" w:rsidRDefault="00D340D2" w:rsidP="00D340D2">
      <w:pPr>
        <w:rPr>
          <w:b/>
          <w:sz w:val="28"/>
          <w:szCs w:val="28"/>
        </w:rPr>
      </w:pPr>
    </w:p>
    <w:p w:rsidR="00D340D2" w:rsidRPr="0054618E" w:rsidRDefault="00F247C8" w:rsidP="00D6650A">
      <w:pPr>
        <w:pStyle w:val="ListParagraph"/>
        <w:numPr>
          <w:ilvl w:val="0"/>
          <w:numId w:val="8"/>
        </w:numPr>
        <w:ind w:left="42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bg-BG"/>
        </w:rPr>
        <w:t>Валентин Лозев</w:t>
      </w:r>
      <w:r w:rsidR="00D340D2" w:rsidRPr="0054618E">
        <w:rPr>
          <w:b/>
          <w:bCs/>
          <w:sz w:val="28"/>
          <w:szCs w:val="28"/>
        </w:rPr>
        <w:tab/>
      </w:r>
      <w:r w:rsidR="00D340D2" w:rsidRPr="0054618E">
        <w:rPr>
          <w:b/>
          <w:bCs/>
          <w:sz w:val="28"/>
          <w:szCs w:val="28"/>
        </w:rPr>
        <w:tab/>
        <w:t>username</w:t>
      </w:r>
      <w:r w:rsidR="00D340D2" w:rsidRPr="0054618E">
        <w:rPr>
          <w:b/>
          <w:bCs/>
          <w:sz w:val="28"/>
          <w:szCs w:val="28"/>
        </w:rPr>
        <w:tab/>
      </w:r>
      <w:proofErr w:type="spellStart"/>
      <w:r w:rsidR="00D6650A" w:rsidRPr="00D6650A">
        <w:rPr>
          <w:b/>
          <w:bCs/>
          <w:i/>
          <w:iCs/>
          <w:sz w:val="28"/>
          <w:szCs w:val="28"/>
        </w:rPr>
        <w:t>valentin_lozev</w:t>
      </w:r>
      <w:proofErr w:type="spellEnd"/>
    </w:p>
    <w:p w:rsidR="00D340D2" w:rsidRPr="009616F9" w:rsidRDefault="00F247C8" w:rsidP="00D6650A">
      <w:pPr>
        <w:pStyle w:val="ListParagraph"/>
        <w:numPr>
          <w:ilvl w:val="0"/>
          <w:numId w:val="8"/>
        </w:numPr>
        <w:ind w:left="426"/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  <w:lang w:val="bg-BG"/>
        </w:rPr>
        <w:t xml:space="preserve">Венцислав </w:t>
      </w:r>
      <w:proofErr w:type="spellStart"/>
      <w:r>
        <w:rPr>
          <w:b/>
          <w:bCs/>
          <w:sz w:val="28"/>
          <w:szCs w:val="28"/>
          <w:lang w:val="bg-BG"/>
        </w:rPr>
        <w:t>Кулин</w:t>
      </w:r>
      <w:proofErr w:type="spellEnd"/>
      <w:r w:rsidR="00D340D2" w:rsidRPr="0054618E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D340D2" w:rsidRPr="0054618E">
        <w:rPr>
          <w:b/>
          <w:bCs/>
          <w:sz w:val="28"/>
          <w:szCs w:val="28"/>
        </w:rPr>
        <w:t xml:space="preserve">username  </w:t>
      </w:r>
      <w:r w:rsidR="00D340D2" w:rsidRPr="0054618E">
        <w:rPr>
          <w:b/>
          <w:bCs/>
          <w:sz w:val="28"/>
          <w:szCs w:val="28"/>
        </w:rPr>
        <w:tab/>
      </w:r>
      <w:r w:rsidR="00D6650A" w:rsidRPr="00D6650A">
        <w:rPr>
          <w:b/>
          <w:bCs/>
          <w:i/>
          <w:iCs/>
          <w:sz w:val="28"/>
          <w:szCs w:val="28"/>
        </w:rPr>
        <w:t>kulin_1987</w:t>
      </w:r>
    </w:p>
    <w:p w:rsidR="00D340D2" w:rsidRPr="0054618E" w:rsidRDefault="00D340D2" w:rsidP="001C63D8">
      <w:pPr>
        <w:pStyle w:val="ListParagraph"/>
        <w:numPr>
          <w:ilvl w:val="0"/>
          <w:numId w:val="8"/>
        </w:numPr>
        <w:ind w:left="426"/>
        <w:rPr>
          <w:b/>
          <w:bCs/>
          <w:sz w:val="28"/>
          <w:szCs w:val="28"/>
        </w:rPr>
      </w:pPr>
      <w:proofErr w:type="spellStart"/>
      <w:r w:rsidRPr="0054618E">
        <w:rPr>
          <w:b/>
          <w:bCs/>
          <w:sz w:val="28"/>
          <w:szCs w:val="28"/>
        </w:rPr>
        <w:t>Христофор</w:t>
      </w:r>
      <w:proofErr w:type="spellEnd"/>
      <w:r w:rsidRPr="0054618E">
        <w:rPr>
          <w:b/>
          <w:bCs/>
          <w:sz w:val="28"/>
          <w:szCs w:val="28"/>
        </w:rPr>
        <w:t xml:space="preserve"> </w:t>
      </w:r>
      <w:proofErr w:type="spellStart"/>
      <w:r w:rsidRPr="0054618E">
        <w:rPr>
          <w:b/>
          <w:bCs/>
          <w:sz w:val="28"/>
          <w:szCs w:val="28"/>
        </w:rPr>
        <w:t>Николов</w:t>
      </w:r>
      <w:proofErr w:type="spellEnd"/>
      <w:r w:rsidRPr="0054618E">
        <w:rPr>
          <w:b/>
          <w:bCs/>
          <w:sz w:val="28"/>
          <w:szCs w:val="28"/>
        </w:rPr>
        <w:tab/>
      </w:r>
      <w:r w:rsidR="00F247C8">
        <w:rPr>
          <w:b/>
          <w:bCs/>
          <w:sz w:val="28"/>
          <w:szCs w:val="28"/>
        </w:rPr>
        <w:tab/>
      </w:r>
      <w:r w:rsidRPr="0054618E">
        <w:rPr>
          <w:b/>
          <w:bCs/>
          <w:sz w:val="28"/>
          <w:szCs w:val="28"/>
        </w:rPr>
        <w:t xml:space="preserve">username  </w:t>
      </w:r>
      <w:r w:rsidRPr="0054618E">
        <w:rPr>
          <w:b/>
          <w:bCs/>
          <w:sz w:val="28"/>
          <w:szCs w:val="28"/>
        </w:rPr>
        <w:tab/>
      </w:r>
      <w:proofErr w:type="spellStart"/>
      <w:r w:rsidRPr="009616F9">
        <w:rPr>
          <w:b/>
          <w:bCs/>
          <w:i/>
          <w:iCs/>
          <w:sz w:val="28"/>
          <w:szCs w:val="28"/>
        </w:rPr>
        <w:t>hristofor.nikolov</w:t>
      </w:r>
      <w:proofErr w:type="spellEnd"/>
    </w:p>
    <w:p w:rsidR="00D340D2" w:rsidRPr="00500430" w:rsidRDefault="00500430" w:rsidP="00D6650A">
      <w:pPr>
        <w:pStyle w:val="ListParagraph"/>
        <w:numPr>
          <w:ilvl w:val="0"/>
          <w:numId w:val="8"/>
        </w:numPr>
        <w:ind w:left="42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bg-BG"/>
        </w:rPr>
        <w:t xml:space="preserve">Николай </w:t>
      </w:r>
      <w:proofErr w:type="spellStart"/>
      <w:r>
        <w:rPr>
          <w:b/>
          <w:bCs/>
          <w:sz w:val="28"/>
          <w:szCs w:val="28"/>
          <w:lang w:val="bg-BG"/>
        </w:rPr>
        <w:t>Каракехайов</w:t>
      </w:r>
      <w:proofErr w:type="spellEnd"/>
      <w:r w:rsidR="00D340D2" w:rsidRPr="0054618E">
        <w:rPr>
          <w:b/>
          <w:bCs/>
          <w:sz w:val="28"/>
          <w:szCs w:val="28"/>
        </w:rPr>
        <w:tab/>
        <w:t xml:space="preserve">username  </w:t>
      </w:r>
      <w:r w:rsidR="00D340D2" w:rsidRPr="0054618E">
        <w:rPr>
          <w:b/>
          <w:bCs/>
          <w:sz w:val="28"/>
          <w:szCs w:val="28"/>
        </w:rPr>
        <w:tab/>
      </w:r>
      <w:proofErr w:type="spellStart"/>
      <w:r w:rsidR="00D6650A">
        <w:rPr>
          <w:b/>
          <w:bCs/>
          <w:i/>
          <w:iCs/>
          <w:sz w:val="28"/>
          <w:szCs w:val="28"/>
        </w:rPr>
        <w:t>Rocknmather</w:t>
      </w:r>
      <w:proofErr w:type="spellEnd"/>
    </w:p>
    <w:p w:rsidR="00500430" w:rsidRPr="0054618E" w:rsidRDefault="00500430" w:rsidP="00500430">
      <w:pPr>
        <w:pStyle w:val="ListParagraph"/>
        <w:numPr>
          <w:ilvl w:val="0"/>
          <w:numId w:val="8"/>
        </w:numPr>
        <w:ind w:left="42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bg-BG"/>
        </w:rPr>
        <w:t>Цветан Манев</w:t>
      </w:r>
      <w:r w:rsidR="001C63D8">
        <w:rPr>
          <w:b/>
          <w:bCs/>
          <w:sz w:val="28"/>
          <w:szCs w:val="28"/>
          <w:lang w:val="bg-BG"/>
        </w:rPr>
        <w:tab/>
      </w:r>
      <w:r w:rsidR="001C63D8">
        <w:rPr>
          <w:b/>
          <w:bCs/>
          <w:sz w:val="28"/>
          <w:szCs w:val="28"/>
          <w:lang w:val="bg-BG"/>
        </w:rPr>
        <w:tab/>
      </w:r>
      <w:r w:rsidR="001C63D8">
        <w:rPr>
          <w:b/>
          <w:bCs/>
          <w:sz w:val="28"/>
          <w:szCs w:val="28"/>
          <w:lang w:bidi="he-IL"/>
        </w:rPr>
        <w:t>username</w:t>
      </w:r>
      <w:r w:rsidR="001C63D8">
        <w:rPr>
          <w:b/>
          <w:bCs/>
          <w:sz w:val="28"/>
          <w:szCs w:val="28"/>
          <w:lang w:bidi="he-IL"/>
        </w:rPr>
        <w:tab/>
      </w:r>
      <w:r w:rsidR="00D6650A" w:rsidRPr="00D6650A">
        <w:rPr>
          <w:b/>
          <w:bCs/>
          <w:i/>
          <w:iCs/>
          <w:sz w:val="28"/>
          <w:szCs w:val="28"/>
          <w:lang w:bidi="he-IL"/>
        </w:rPr>
        <w:t>mage3</w:t>
      </w:r>
    </w:p>
    <w:p w:rsidR="001C63D8" w:rsidRDefault="001C63D8" w:rsidP="00D6650A">
      <w:pPr>
        <w:pStyle w:val="ListParagraph"/>
        <w:numPr>
          <w:ilvl w:val="0"/>
          <w:numId w:val="8"/>
        </w:numPr>
        <w:ind w:left="426"/>
        <w:rPr>
          <w:b/>
          <w:bCs/>
          <w:sz w:val="28"/>
          <w:szCs w:val="28"/>
        </w:rPr>
      </w:pPr>
      <w:r w:rsidRPr="007D6D2A">
        <w:rPr>
          <w:b/>
          <w:bCs/>
          <w:color w:val="FF0000"/>
          <w:sz w:val="28"/>
          <w:szCs w:val="28"/>
          <w:lang w:val="bg-BG"/>
        </w:rPr>
        <w:t>Христо Алексиев</w:t>
      </w:r>
      <w:r w:rsidR="00D340D2" w:rsidRPr="001C63D8">
        <w:rPr>
          <w:b/>
          <w:bCs/>
          <w:sz w:val="28"/>
          <w:szCs w:val="28"/>
        </w:rPr>
        <w:tab/>
      </w:r>
      <w:r w:rsidR="00D340D2" w:rsidRPr="001C63D8">
        <w:rPr>
          <w:b/>
          <w:bCs/>
          <w:sz w:val="28"/>
          <w:szCs w:val="28"/>
        </w:rPr>
        <w:tab/>
      </w:r>
      <w:r w:rsidRPr="0054618E">
        <w:rPr>
          <w:b/>
          <w:bCs/>
          <w:sz w:val="28"/>
          <w:szCs w:val="28"/>
        </w:rPr>
        <w:t>username</w:t>
      </w:r>
      <w:r w:rsidRPr="0054618E">
        <w:rPr>
          <w:b/>
          <w:bCs/>
          <w:sz w:val="28"/>
          <w:szCs w:val="28"/>
        </w:rPr>
        <w:tab/>
      </w:r>
      <w:proofErr w:type="spellStart"/>
      <w:r w:rsidR="00D6650A" w:rsidRPr="007D6D2A">
        <w:rPr>
          <w:b/>
          <w:bCs/>
          <w:i/>
          <w:iCs/>
          <w:color w:val="FF0000"/>
          <w:sz w:val="28"/>
          <w:szCs w:val="28"/>
        </w:rPr>
        <w:t>Aleksiev</w:t>
      </w:r>
      <w:proofErr w:type="spellEnd"/>
      <w:r w:rsidRPr="0054618E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 xml:space="preserve">did not express any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D6650A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willingness and did not contribute at all</w:t>
      </w:r>
    </w:p>
    <w:p w:rsidR="00D340D2" w:rsidRPr="001C63D8" w:rsidRDefault="001C63D8" w:rsidP="00D6650A">
      <w:pPr>
        <w:pStyle w:val="ListParagraph"/>
        <w:numPr>
          <w:ilvl w:val="0"/>
          <w:numId w:val="8"/>
        </w:numPr>
        <w:ind w:left="426"/>
        <w:rPr>
          <w:b/>
          <w:bCs/>
          <w:sz w:val="28"/>
          <w:szCs w:val="28"/>
        </w:rPr>
      </w:pPr>
      <w:r w:rsidRPr="007D6D2A">
        <w:rPr>
          <w:b/>
          <w:bCs/>
          <w:color w:val="FF0000"/>
          <w:sz w:val="28"/>
          <w:szCs w:val="28"/>
          <w:lang w:val="bg-BG"/>
        </w:rPr>
        <w:t>Стефка Маринова</w:t>
      </w:r>
      <w:r w:rsidR="00D340D2" w:rsidRPr="001C63D8">
        <w:rPr>
          <w:b/>
          <w:bCs/>
          <w:sz w:val="28"/>
          <w:szCs w:val="28"/>
        </w:rPr>
        <w:tab/>
      </w:r>
      <w:r w:rsidR="00D340D2" w:rsidRPr="001C63D8">
        <w:rPr>
          <w:b/>
          <w:bCs/>
          <w:sz w:val="28"/>
          <w:szCs w:val="28"/>
        </w:rPr>
        <w:tab/>
        <w:t>username</w:t>
      </w:r>
      <w:r w:rsidR="00D340D2" w:rsidRPr="001C63D8">
        <w:rPr>
          <w:b/>
          <w:bCs/>
          <w:sz w:val="28"/>
          <w:szCs w:val="28"/>
        </w:rPr>
        <w:tab/>
      </w:r>
      <w:proofErr w:type="spellStart"/>
      <w:r w:rsidR="00D6650A" w:rsidRPr="007D6D2A">
        <w:rPr>
          <w:b/>
          <w:bCs/>
          <w:i/>
          <w:iCs/>
          <w:color w:val="FF0000"/>
          <w:sz w:val="28"/>
          <w:szCs w:val="28"/>
        </w:rPr>
        <w:t>jibonita</w:t>
      </w:r>
      <w:proofErr w:type="spellEnd"/>
      <w:r w:rsidR="00D340D2" w:rsidRPr="007D6D2A">
        <w:rPr>
          <w:b/>
          <w:bCs/>
          <w:color w:val="FF0000"/>
          <w:sz w:val="28"/>
          <w:szCs w:val="28"/>
        </w:rPr>
        <w:t xml:space="preserve"> </w:t>
      </w:r>
      <w:r w:rsidR="00D340D2" w:rsidRPr="001C63D8">
        <w:rPr>
          <w:b/>
          <w:bCs/>
          <w:sz w:val="28"/>
          <w:szCs w:val="28"/>
        </w:rPr>
        <w:t xml:space="preserve">– did not express any </w:t>
      </w:r>
      <w:r w:rsidR="00D340D2" w:rsidRPr="001C63D8">
        <w:rPr>
          <w:b/>
          <w:bCs/>
          <w:sz w:val="28"/>
          <w:szCs w:val="28"/>
        </w:rPr>
        <w:tab/>
      </w:r>
      <w:r w:rsidR="00D340D2" w:rsidRPr="001C63D8">
        <w:rPr>
          <w:b/>
          <w:bCs/>
          <w:sz w:val="28"/>
          <w:szCs w:val="28"/>
        </w:rPr>
        <w:tab/>
      </w:r>
      <w:r w:rsidR="00500430" w:rsidRPr="001C63D8">
        <w:rPr>
          <w:b/>
          <w:bCs/>
          <w:sz w:val="28"/>
          <w:szCs w:val="28"/>
        </w:rPr>
        <w:tab/>
      </w:r>
      <w:r w:rsidR="00500430" w:rsidRPr="001C63D8">
        <w:rPr>
          <w:b/>
          <w:bCs/>
          <w:sz w:val="28"/>
          <w:szCs w:val="28"/>
        </w:rPr>
        <w:tab/>
      </w:r>
      <w:r w:rsidR="00500430" w:rsidRPr="001C63D8">
        <w:rPr>
          <w:b/>
          <w:bCs/>
          <w:sz w:val="28"/>
          <w:szCs w:val="28"/>
        </w:rPr>
        <w:tab/>
      </w:r>
      <w:r w:rsidR="00500430" w:rsidRPr="001C63D8">
        <w:rPr>
          <w:b/>
          <w:bCs/>
          <w:sz w:val="28"/>
          <w:szCs w:val="28"/>
        </w:rPr>
        <w:tab/>
      </w:r>
      <w:r w:rsidR="00D6650A">
        <w:rPr>
          <w:b/>
          <w:bCs/>
          <w:sz w:val="28"/>
          <w:szCs w:val="28"/>
        </w:rPr>
        <w:tab/>
      </w:r>
      <w:r w:rsidR="00D340D2" w:rsidRPr="001C63D8">
        <w:rPr>
          <w:b/>
          <w:bCs/>
          <w:sz w:val="28"/>
          <w:szCs w:val="28"/>
        </w:rPr>
        <w:t>willingness and did not contribute at all</w:t>
      </w:r>
    </w:p>
    <w:p w:rsidR="001C63D8" w:rsidRPr="001C63D8" w:rsidRDefault="001C63D8" w:rsidP="00D6650A">
      <w:pPr>
        <w:pStyle w:val="ListParagraph"/>
        <w:numPr>
          <w:ilvl w:val="0"/>
          <w:numId w:val="8"/>
        </w:numPr>
        <w:ind w:left="426"/>
        <w:rPr>
          <w:b/>
          <w:bCs/>
          <w:sz w:val="28"/>
          <w:szCs w:val="28"/>
        </w:rPr>
      </w:pPr>
      <w:r w:rsidRPr="007D6D2A">
        <w:rPr>
          <w:b/>
          <w:bCs/>
          <w:color w:val="FF0000"/>
          <w:sz w:val="28"/>
          <w:szCs w:val="28"/>
          <w:lang w:val="bg-BG"/>
        </w:rPr>
        <w:t xml:space="preserve">Андрей </w:t>
      </w:r>
      <w:r w:rsidRPr="007D6D2A">
        <w:rPr>
          <w:b/>
          <w:bCs/>
          <w:color w:val="FF0000"/>
          <w:sz w:val="28"/>
          <w:szCs w:val="28"/>
        </w:rPr>
        <w:t>С</w:t>
      </w:r>
      <w:proofErr w:type="spellStart"/>
      <w:r w:rsidRPr="007D6D2A">
        <w:rPr>
          <w:b/>
          <w:bCs/>
          <w:color w:val="FF0000"/>
          <w:sz w:val="28"/>
          <w:szCs w:val="28"/>
          <w:lang w:val="bg-BG"/>
        </w:rPr>
        <w:t>лавчев</w:t>
      </w:r>
      <w:proofErr w:type="spellEnd"/>
      <w:r w:rsidRPr="0054618E">
        <w:rPr>
          <w:b/>
          <w:bCs/>
          <w:sz w:val="28"/>
          <w:szCs w:val="28"/>
        </w:rPr>
        <w:tab/>
      </w:r>
      <w:r w:rsidRPr="0054618E">
        <w:rPr>
          <w:b/>
          <w:bCs/>
          <w:sz w:val="28"/>
          <w:szCs w:val="28"/>
        </w:rPr>
        <w:tab/>
        <w:t>username</w:t>
      </w:r>
      <w:r w:rsidRPr="0054618E">
        <w:rPr>
          <w:b/>
          <w:bCs/>
          <w:sz w:val="28"/>
          <w:szCs w:val="28"/>
        </w:rPr>
        <w:tab/>
      </w:r>
      <w:proofErr w:type="spellStart"/>
      <w:r w:rsidR="00D6650A" w:rsidRPr="007D6D2A">
        <w:rPr>
          <w:b/>
          <w:bCs/>
          <w:i/>
          <w:iCs/>
          <w:color w:val="FF0000"/>
          <w:sz w:val="28"/>
          <w:szCs w:val="28"/>
        </w:rPr>
        <w:t>andrew.slavchev</w:t>
      </w:r>
      <w:proofErr w:type="spellEnd"/>
      <w:r w:rsidRPr="007D6D2A">
        <w:rPr>
          <w:b/>
          <w:bCs/>
          <w:color w:val="FF0000"/>
          <w:sz w:val="28"/>
          <w:szCs w:val="28"/>
        </w:rPr>
        <w:t xml:space="preserve"> </w:t>
      </w:r>
      <w:r w:rsidRPr="0054618E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 xml:space="preserve">did not express any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D6650A">
        <w:rPr>
          <w:b/>
          <w:bCs/>
          <w:sz w:val="28"/>
          <w:szCs w:val="28"/>
        </w:rPr>
        <w:tab/>
      </w:r>
      <w:r w:rsidR="00D6650A">
        <w:rPr>
          <w:b/>
          <w:bCs/>
          <w:sz w:val="28"/>
          <w:szCs w:val="28"/>
        </w:rPr>
        <w:tab/>
      </w:r>
      <w:r w:rsidR="00D6650A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willingness and did not contribute at all</w:t>
      </w:r>
    </w:p>
    <w:p w:rsidR="00D340D2" w:rsidRDefault="00D340D2" w:rsidP="00D340D2">
      <w:pPr>
        <w:ind w:left="66"/>
        <w:jc w:val="center"/>
        <w:rPr>
          <w:b/>
          <w:sz w:val="40"/>
          <w:szCs w:val="40"/>
        </w:rPr>
      </w:pPr>
    </w:p>
    <w:p w:rsidR="00D340D2" w:rsidRDefault="00D340D2" w:rsidP="00C54347">
      <w:pPr>
        <w:rPr>
          <w:b/>
          <w:sz w:val="40"/>
          <w:szCs w:val="40"/>
        </w:rPr>
      </w:pPr>
    </w:p>
    <w:p w:rsidR="00FE51C2" w:rsidRDefault="00FE51C2" w:rsidP="00C54347">
      <w:pPr>
        <w:rPr>
          <w:b/>
          <w:sz w:val="40"/>
          <w:szCs w:val="40"/>
        </w:rPr>
      </w:pPr>
    </w:p>
    <w:p w:rsidR="00D340D2" w:rsidRPr="00F2628B" w:rsidRDefault="00D340D2" w:rsidP="00D340D2">
      <w:pPr>
        <w:ind w:left="66"/>
        <w:jc w:val="center"/>
        <w:rPr>
          <w:b/>
          <w:sz w:val="40"/>
          <w:szCs w:val="40"/>
        </w:rPr>
      </w:pPr>
      <w:r w:rsidRPr="00F2628B">
        <w:rPr>
          <w:b/>
          <w:sz w:val="40"/>
          <w:szCs w:val="40"/>
        </w:rPr>
        <w:lastRenderedPageBreak/>
        <w:t>P</w:t>
      </w:r>
      <w:r>
        <w:rPr>
          <w:b/>
          <w:sz w:val="40"/>
          <w:szCs w:val="40"/>
        </w:rPr>
        <w:t>roject</w:t>
      </w:r>
      <w:r w:rsidRPr="00F2628B">
        <w:rPr>
          <w:b/>
          <w:sz w:val="40"/>
          <w:szCs w:val="40"/>
        </w:rPr>
        <w:t xml:space="preserve"> E</w:t>
      </w:r>
      <w:r>
        <w:rPr>
          <w:b/>
          <w:sz w:val="40"/>
          <w:szCs w:val="40"/>
        </w:rPr>
        <w:t>xplanation</w:t>
      </w:r>
    </w:p>
    <w:p w:rsidR="00D340D2" w:rsidRPr="00E25392" w:rsidRDefault="00D340D2" w:rsidP="00D340D2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E25392">
        <w:rPr>
          <w:b/>
          <w:sz w:val="28"/>
          <w:szCs w:val="28"/>
        </w:rPr>
        <w:t>Game plot</w:t>
      </w:r>
    </w:p>
    <w:p w:rsidR="00BF0FBF" w:rsidRDefault="00B57400" w:rsidP="00B57400">
      <w:r>
        <w:t>The</w:t>
      </w:r>
      <w:r w:rsidR="00BF0FBF">
        <w:t xml:space="preserve"> game represents an</w:t>
      </w:r>
      <w:r w:rsidR="00BF0FBF" w:rsidRPr="00BF0FBF">
        <w:t xml:space="preserve"> interactive console-based implementation of the “Fifteen”</w:t>
      </w:r>
      <w:r w:rsidR="003E5C1E">
        <w:t xml:space="preserve"> game</w:t>
      </w:r>
      <w:r w:rsidR="00BF0FBF" w:rsidRPr="00BF0FBF">
        <w:t xml:space="preserve"> in which the player tries to </w:t>
      </w:r>
      <w:r w:rsidR="003E5C1E" w:rsidRPr="00BF0FBF">
        <w:t xml:space="preserve">sequentially </w:t>
      </w:r>
      <w:r w:rsidR="00BF0FBF" w:rsidRPr="00BF0FBF">
        <w:t>arrange the numbers from 1 to 15 in a square matrix of size 4 x 4</w:t>
      </w:r>
      <w:r w:rsidR="00B7552E">
        <w:t>. The game starts from</w:t>
      </w:r>
      <w:r w:rsidR="00BF0FBF" w:rsidRPr="00BF0FBF">
        <w:t xml:space="preserve"> randomly shuffled 15 numbers in a matrix (4 x 4) and a random cell left empty. At each turn the player enters a number from the matrix, </w:t>
      </w:r>
      <w:r w:rsidR="00B7552E">
        <w:t xml:space="preserve">a </w:t>
      </w:r>
      <w:r w:rsidR="00BF0FBF" w:rsidRPr="00BF0FBF">
        <w:t xml:space="preserve">neighbor to the empty </w:t>
      </w:r>
      <w:proofErr w:type="gramStart"/>
      <w:r w:rsidR="00BF0FBF" w:rsidRPr="00BF0FBF">
        <w:t>cell</w:t>
      </w:r>
      <w:r w:rsidR="002266E4">
        <w:t>,</w:t>
      </w:r>
      <w:r w:rsidR="00BF0FBF" w:rsidRPr="00BF0FBF">
        <w:t xml:space="preserve"> that</w:t>
      </w:r>
      <w:proofErr w:type="gramEnd"/>
      <w:r w:rsidR="00BF0FBF" w:rsidRPr="00BF0FBF">
        <w:t xml:space="preserve"> should move </w:t>
      </w:r>
      <w:r w:rsidR="00B7552E">
        <w:t>onto its place</w:t>
      </w:r>
      <w:r w:rsidR="00BF0FBF" w:rsidRPr="00BF0FBF">
        <w:t xml:space="preserve">. The game finishes when the numbers are arranged </w:t>
      </w:r>
      <w:r w:rsidR="00B7552E">
        <w:t>in a con</w:t>
      </w:r>
      <w:r w:rsidR="00BF0FBF" w:rsidRPr="00BF0FBF">
        <w:t>sequential</w:t>
      </w:r>
      <w:r w:rsidR="00B7552E">
        <w:t xml:space="preserve"> manner</w:t>
      </w:r>
      <w:r w:rsidR="00BF0FBF" w:rsidRPr="00BF0FBF">
        <w:t>. When the game is finished, a new game automatically starts.</w:t>
      </w:r>
    </w:p>
    <w:p w:rsidR="00D340D2" w:rsidRDefault="00823C38" w:rsidP="00B0130F">
      <w:r>
        <w:t>The help menu is included into the starting screen, on top of it. By typing “start” a player starts a new game. By typing “top” we can have the scoreboard visualized and the game paused. Typing “exit” bring</w:t>
      </w:r>
      <w:r w:rsidR="00BB11C1">
        <w:t>s</w:t>
      </w:r>
      <w:r>
        <w:t xml:space="preserve"> us to</w:t>
      </w:r>
      <w:r w:rsidR="00B0130F">
        <w:t xml:space="preserve"> </w:t>
      </w:r>
      <w:r>
        <w:t>the end of the game, no matter if a game solution is reached or not.</w:t>
      </w:r>
    </w:p>
    <w:p w:rsidR="00D340D2" w:rsidRPr="00E25392" w:rsidRDefault="00D340D2" w:rsidP="00D340D2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E25392">
        <w:rPr>
          <w:b/>
          <w:sz w:val="28"/>
          <w:szCs w:val="28"/>
        </w:rPr>
        <w:t>Source Code</w:t>
      </w:r>
    </w:p>
    <w:p w:rsidR="00D340D2" w:rsidRDefault="00D340D2" w:rsidP="00D340D2">
      <w:pPr>
        <w:ind w:left="66"/>
      </w:pPr>
      <w:r>
        <w:t xml:space="preserve">The game consists of </w:t>
      </w:r>
      <w:r w:rsidRPr="009520CF">
        <w:t>several logical sections</w:t>
      </w:r>
      <w:r>
        <w:t>, each of which is responsible for a different part of the program:</w:t>
      </w:r>
    </w:p>
    <w:p w:rsidR="000C50E6" w:rsidRDefault="000C50E6" w:rsidP="000C50E6">
      <w:pPr>
        <w:ind w:left="66"/>
      </w:pPr>
      <w:r w:rsidRPr="000C50E6">
        <w:rPr>
          <w:b/>
          <w:bCs/>
        </w:rPr>
        <w:t>Contracts</w:t>
      </w:r>
      <w:r>
        <w:t xml:space="preserve"> – This section contains all of the interfaces we use for the whole game. It has a sub-directory called Engine, which holds all the interfaces relevant for the engine itself.</w:t>
      </w:r>
      <w:r w:rsidR="005C247E">
        <w:t xml:space="preserve"> Through these interfaces we, in fact, implement the </w:t>
      </w:r>
      <w:r w:rsidR="005C247E" w:rsidRPr="00513EF0">
        <w:rPr>
          <w:b/>
          <w:bCs/>
        </w:rPr>
        <w:t>Strategy Design Pattern</w:t>
      </w:r>
      <w:r w:rsidR="005C247E">
        <w:t xml:space="preserve"> </w:t>
      </w:r>
      <w:r w:rsidR="00513EF0">
        <w:t>(Behavioral DP).</w:t>
      </w:r>
    </w:p>
    <w:p w:rsidR="000C50E6" w:rsidRDefault="000C50E6" w:rsidP="000C50E6">
      <w:pPr>
        <w:ind w:left="66"/>
      </w:pPr>
      <w:r>
        <w:rPr>
          <w:b/>
          <w:bCs/>
        </w:rPr>
        <w:t xml:space="preserve">Engine </w:t>
      </w:r>
      <w:r>
        <w:t xml:space="preserve">– </w:t>
      </w:r>
      <w:r w:rsidRPr="009520CF">
        <w:rPr>
          <w:highlight w:val="yellow"/>
        </w:rPr>
        <w:t>This is the place where</w:t>
      </w:r>
      <w:r>
        <w:t xml:space="preserve"> </w:t>
      </w:r>
    </w:p>
    <w:p w:rsidR="009A709F" w:rsidRDefault="009A709F" w:rsidP="000C50E6">
      <w:pPr>
        <w:ind w:left="66"/>
      </w:pPr>
      <w:r w:rsidRPr="009A709F">
        <w:rPr>
          <w:b/>
          <w:bCs/>
        </w:rPr>
        <w:t>Extensions</w:t>
      </w:r>
      <w:r>
        <w:t xml:space="preserve"> –</w:t>
      </w:r>
      <w:r w:rsidR="002D6023">
        <w:t xml:space="preserve"> This is the place where </w:t>
      </w:r>
      <w:r w:rsidR="009520CF">
        <w:t xml:space="preserve">we </w:t>
      </w:r>
      <w:r w:rsidR="002D6023">
        <w:t>gener</w:t>
      </w:r>
      <w:r w:rsidR="006E1C54">
        <w:t>ate random numbers for the initialization of the starting matrix.</w:t>
      </w:r>
    </w:p>
    <w:p w:rsidR="005B1D28" w:rsidRDefault="002454C3" w:rsidP="00B742B6">
      <w:pPr>
        <w:ind w:left="66"/>
        <w:rPr>
          <w:b/>
          <w:bCs/>
        </w:rPr>
      </w:pPr>
      <w:proofErr w:type="spellStart"/>
      <w:r>
        <w:rPr>
          <w:b/>
          <w:bCs/>
        </w:rPr>
        <w:t>Game</w:t>
      </w:r>
      <w:r w:rsidR="005B1D28">
        <w:rPr>
          <w:b/>
          <w:bCs/>
        </w:rPr>
        <w:t>Objects</w:t>
      </w:r>
      <w:proofErr w:type="spellEnd"/>
      <w:r w:rsidR="005B1D28">
        <w:rPr>
          <w:b/>
          <w:bCs/>
        </w:rPr>
        <w:t xml:space="preserve"> </w:t>
      </w:r>
      <w:r w:rsidR="005B1D28" w:rsidRPr="00AB5D47">
        <w:t>–</w:t>
      </w:r>
      <w:r w:rsidR="005B1D28">
        <w:t xml:space="preserve"> This is the place where we create all the objects of the game</w:t>
      </w:r>
      <w:r w:rsidR="007E466F">
        <w:t xml:space="preserve"> (instances of the Field Matrix class, the Player class and the Scoreboard class) and also including the Scoreboard Proxy class needed for the </w:t>
      </w:r>
      <w:r w:rsidR="007E466F" w:rsidRPr="007E466F">
        <w:rPr>
          <w:b/>
          <w:bCs/>
        </w:rPr>
        <w:t>Proxy Design Pattern</w:t>
      </w:r>
      <w:r w:rsidR="007E466F">
        <w:t xml:space="preserve"> (Structural DP)</w:t>
      </w:r>
      <w:r w:rsidR="005B1D28">
        <w:t>.</w:t>
      </w:r>
    </w:p>
    <w:p w:rsidR="00D340D2" w:rsidRDefault="00F90161" w:rsidP="009520CF">
      <w:pPr>
        <w:ind w:left="66"/>
      </w:pPr>
      <w:proofErr w:type="spellStart"/>
      <w:r w:rsidRPr="00F90161">
        <w:rPr>
          <w:b/>
          <w:bCs/>
        </w:rPr>
        <w:t>GameFifteen.Test</w:t>
      </w:r>
      <w:proofErr w:type="spellEnd"/>
      <w:r>
        <w:t xml:space="preserve"> – We have placed all our unit tests into this section.</w:t>
      </w:r>
    </w:p>
    <w:p w:rsidR="00D340D2" w:rsidRDefault="00D340D2" w:rsidP="00B742B6">
      <w:pPr>
        <w:ind w:left="66"/>
      </w:pPr>
      <w:r w:rsidRPr="00EF4558">
        <w:t>More detailed information can be found within the source code of the pro</w:t>
      </w:r>
      <w:r w:rsidR="00B742B6">
        <w:t>ject itself</w:t>
      </w:r>
      <w:r w:rsidRPr="00EF4558">
        <w:t>.</w:t>
      </w:r>
    </w:p>
    <w:p w:rsidR="00D340D2" w:rsidRDefault="00D340D2" w:rsidP="00D340D2">
      <w:pPr>
        <w:ind w:left="66"/>
      </w:pPr>
    </w:p>
    <w:p w:rsidR="00D340D2" w:rsidRPr="00E25392" w:rsidRDefault="00D340D2" w:rsidP="00D340D2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E25392">
        <w:rPr>
          <w:b/>
          <w:sz w:val="28"/>
          <w:szCs w:val="28"/>
        </w:rPr>
        <w:t>Team Collaboration</w:t>
      </w:r>
      <w:bookmarkStart w:id="0" w:name="_GoBack"/>
      <w:bookmarkEnd w:id="0"/>
    </w:p>
    <w:p w:rsidR="00D340D2" w:rsidRDefault="00D340D2" w:rsidP="002912A8">
      <w:pPr>
        <w:ind w:left="66"/>
      </w:pPr>
      <w:r>
        <w:t xml:space="preserve">For the </w:t>
      </w:r>
      <w:r w:rsidR="002912A8">
        <w:t xml:space="preserve">processing </w:t>
      </w:r>
      <w:r>
        <w:t xml:space="preserve">of the game </w:t>
      </w:r>
      <w:r w:rsidR="002912A8">
        <w:t xml:space="preserve">project </w:t>
      </w:r>
      <w:r>
        <w:t xml:space="preserve">our team used </w:t>
      </w:r>
      <w:r w:rsidR="002912A8">
        <w:t xml:space="preserve">the </w:t>
      </w:r>
      <w:proofErr w:type="spellStart"/>
      <w:r>
        <w:t>GitHub</w:t>
      </w:r>
      <w:proofErr w:type="spellEnd"/>
      <w:r>
        <w:t xml:space="preserve"> CMS. Our project URL is:</w:t>
      </w:r>
    </w:p>
    <w:p w:rsidR="00CA4F32" w:rsidRPr="00D340D2" w:rsidRDefault="00DC05DC" w:rsidP="009520CF">
      <w:pPr>
        <w:ind w:left="66"/>
      </w:pPr>
      <w:hyperlink r:id="rId11" w:history="1">
        <w:r w:rsidR="002912A8" w:rsidRPr="00D65312">
          <w:rPr>
            <w:rStyle w:val="Hyperlink"/>
          </w:rPr>
          <w:t>https://github.com/hristofornikolov/TeamSupremeProject</w:t>
        </w:r>
      </w:hyperlink>
    </w:p>
    <w:sectPr w:rsidR="00CA4F32" w:rsidRPr="00D340D2" w:rsidSect="00CA4F32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851" w:right="85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5DC" w:rsidRDefault="00DC05DC" w:rsidP="006F61B7">
      <w:pPr>
        <w:spacing w:after="0" w:line="240" w:lineRule="auto"/>
      </w:pPr>
      <w:r>
        <w:separator/>
      </w:r>
    </w:p>
  </w:endnote>
  <w:endnote w:type="continuationSeparator" w:id="0">
    <w:p w:rsidR="00DC05DC" w:rsidRDefault="00DC05DC" w:rsidP="006F6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93B" w:rsidRDefault="0066159B">
    <w:pPr>
      <w:pStyle w:val="Footer"/>
      <w:rPr>
        <w:rFonts w:ascii="Arial" w:hAnsi="Arial" w:cs="Arial"/>
        <w:sz w:val="16"/>
        <w:szCs w:val="16"/>
      </w:rPr>
    </w:pPr>
    <w:r w:rsidRPr="00114EFF">
      <w:rPr>
        <w:rFonts w:ascii="Arial" w:hAnsi="Arial" w:cs="Arial"/>
        <w:noProof/>
        <w:sz w:val="16"/>
        <w:szCs w:val="16"/>
        <w:lang w:val="bg-BG" w:eastAsia="bg-BG" w:bidi="he-I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B710F9" wp14:editId="00B710FA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4EFF" w:rsidRPr="00114EFF" w:rsidRDefault="00114EFF" w:rsidP="00114EFF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66E4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2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66E4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2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B710F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82.95pt;margin-top:-5.25pt;width:47.9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" filled="f" stroked="f">
              <v:textbox>
                <w:txbxContent>
                  <w:p w:rsidR="00114EFF" w:rsidRPr="00114EFF" w:rsidRDefault="00114EFF" w:rsidP="00114EFF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2266E4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2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2266E4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2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noProof/>
        <w:sz w:val="16"/>
        <w:szCs w:val="16"/>
        <w:lang w:val="bg-BG" w:eastAsia="bg-BG" w:bidi="he-I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B710FB" wp14:editId="00B710FC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4" name="Right Tri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A1E3B8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4" o:spid="_x0000_s1026" type="#_x0000_t6" style="position:absolute;margin-left:177.45pt;margin-top:-5.4pt;width:55.5pt;height:55.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CdhVvo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</w:p>
  <w:p w:rsidR="0066159B" w:rsidRDefault="0066159B">
    <w:pPr>
      <w:pStyle w:val="Footer"/>
      <w:rPr>
        <w:rFonts w:ascii="Arial" w:hAnsi="Arial" w:cs="Arial"/>
        <w:sz w:val="16"/>
        <w:szCs w:val="16"/>
      </w:rPr>
    </w:pPr>
  </w:p>
  <w:p w:rsidR="0066159B" w:rsidRPr="00114EFF" w:rsidRDefault="0066159B">
    <w:pPr>
      <w:pStyle w:val="Footer"/>
      <w:rPr>
        <w:rFonts w:ascii="Arial" w:hAnsi="Arial"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F32" w:rsidRDefault="00C43ECC" w:rsidP="00C43ECC">
    <w:pPr>
      <w:pStyle w:val="Footer"/>
      <w:rPr>
        <w:rFonts w:ascii="Arial" w:hAnsi="Arial" w:cs="Arial"/>
        <w:sz w:val="16"/>
        <w:szCs w:val="16"/>
      </w:rPr>
    </w:pPr>
    <w:r w:rsidRPr="00114EFF">
      <w:rPr>
        <w:rFonts w:ascii="Arial" w:hAnsi="Arial" w:cs="Arial"/>
        <w:noProof/>
        <w:sz w:val="16"/>
        <w:szCs w:val="16"/>
        <w:lang w:val="bg-BG" w:eastAsia="bg-BG" w:bidi="he-I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B710FF" wp14:editId="00B71100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6" name="Right Tri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45949B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6" o:spid="_x0000_s1026" type="#_x0000_t6" style="position:absolute;margin-left:177.45pt;margin-top:-5.4pt;width:55.5pt;height:55.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AYUv4i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  <w:r w:rsidRPr="00114EFF">
      <w:rPr>
        <w:rFonts w:ascii="Arial" w:hAnsi="Arial" w:cs="Arial"/>
        <w:noProof/>
        <w:sz w:val="16"/>
        <w:szCs w:val="16"/>
        <w:lang w:val="bg-BG" w:eastAsia="bg-BG" w:bidi="he-I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B71101" wp14:editId="00B71102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43ECC" w:rsidRPr="00114EFF" w:rsidRDefault="00C43ECC" w:rsidP="00C43ECC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4F32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7545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3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B7110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82.95pt;margin-top:-5.25pt;width:47.9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" filled="f" stroked="f">
              <v:textbox>
                <w:txbxContent>
                  <w:p w:rsidR="00C43ECC" w:rsidRPr="00114EFF" w:rsidRDefault="00C43ECC" w:rsidP="00C43ECC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CA4F32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E47545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3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sz w:val="16"/>
        <w:szCs w:val="16"/>
      </w:rPr>
      <w:tab/>
      <w:t xml:space="preserve">                   </w:t>
    </w:r>
    <w:r>
      <w:rPr>
        <w:rFonts w:ascii="Arial" w:hAnsi="Arial" w:cs="Arial"/>
        <w:sz w:val="16"/>
        <w:szCs w:val="16"/>
      </w:rPr>
      <w:t xml:space="preserve">            </w:t>
    </w:r>
  </w:p>
  <w:p w:rsidR="00C43ECC" w:rsidRDefault="00CA4F32" w:rsidP="00C43ECC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</w:t>
    </w:r>
  </w:p>
  <w:p w:rsidR="00C43ECC" w:rsidRDefault="00C43E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5DC" w:rsidRDefault="00DC05DC" w:rsidP="006F61B7">
      <w:pPr>
        <w:spacing w:after="0" w:line="240" w:lineRule="auto"/>
      </w:pPr>
      <w:r>
        <w:separator/>
      </w:r>
    </w:p>
  </w:footnote>
  <w:footnote w:type="continuationSeparator" w:id="0">
    <w:p w:rsidR="00DC05DC" w:rsidRDefault="00DC05DC" w:rsidP="006F6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1B7" w:rsidRDefault="00641DC9" w:rsidP="006F61B7">
    <w:pPr>
      <w:pStyle w:val="Header"/>
      <w:jc w:val="right"/>
    </w:pPr>
    <w:r>
      <w:rPr>
        <w:noProof/>
        <w:lang w:val="bg-BG" w:eastAsia="bg-BG" w:bidi="he-IL"/>
      </w:rPr>
      <w:drawing>
        <wp:inline distT="0" distB="0" distL="0" distR="0" wp14:anchorId="00B710F7" wp14:editId="00B710F8">
          <wp:extent cx="1066851" cy="2358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_pag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51" cy="23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41DC9" w:rsidRDefault="00641DC9" w:rsidP="006F61B7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ECC" w:rsidRDefault="00C43ECC" w:rsidP="00C43ECC">
    <w:pPr>
      <w:pStyle w:val="Header"/>
      <w:jc w:val="right"/>
    </w:pPr>
    <w:r w:rsidRPr="000037DD">
      <w:rPr>
        <w:noProof/>
        <w:lang w:val="bg-BG" w:eastAsia="bg-BG" w:bidi="he-IL"/>
      </w:rPr>
      <w:drawing>
        <wp:inline distT="0" distB="0" distL="0" distR="0" wp14:anchorId="00B710FD" wp14:editId="00B710FE">
          <wp:extent cx="1803734" cy="537733"/>
          <wp:effectExtent l="0" t="0" r="635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734" cy="537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828F6"/>
    <w:multiLevelType w:val="hybridMultilevel"/>
    <w:tmpl w:val="1C1E1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3B7DA0"/>
    <w:multiLevelType w:val="hybridMultilevel"/>
    <w:tmpl w:val="70D8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C66996"/>
    <w:multiLevelType w:val="hybridMultilevel"/>
    <w:tmpl w:val="2624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8A2ABF"/>
    <w:multiLevelType w:val="hybridMultilevel"/>
    <w:tmpl w:val="1654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E6369"/>
    <w:multiLevelType w:val="hybridMultilevel"/>
    <w:tmpl w:val="A5BE043A"/>
    <w:lvl w:ilvl="0" w:tplc="CC50A6B2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146" w:hanging="360"/>
      </w:pPr>
    </w:lvl>
    <w:lvl w:ilvl="2" w:tplc="0402001B" w:tentative="1">
      <w:start w:val="1"/>
      <w:numFmt w:val="lowerRoman"/>
      <w:lvlText w:val="%3."/>
      <w:lvlJc w:val="right"/>
      <w:pPr>
        <w:ind w:left="1866" w:hanging="180"/>
      </w:pPr>
    </w:lvl>
    <w:lvl w:ilvl="3" w:tplc="0402000F" w:tentative="1">
      <w:start w:val="1"/>
      <w:numFmt w:val="decimal"/>
      <w:lvlText w:val="%4."/>
      <w:lvlJc w:val="left"/>
      <w:pPr>
        <w:ind w:left="2586" w:hanging="360"/>
      </w:pPr>
    </w:lvl>
    <w:lvl w:ilvl="4" w:tplc="04020019" w:tentative="1">
      <w:start w:val="1"/>
      <w:numFmt w:val="lowerLetter"/>
      <w:lvlText w:val="%5."/>
      <w:lvlJc w:val="left"/>
      <w:pPr>
        <w:ind w:left="3306" w:hanging="360"/>
      </w:pPr>
    </w:lvl>
    <w:lvl w:ilvl="5" w:tplc="0402001B" w:tentative="1">
      <w:start w:val="1"/>
      <w:numFmt w:val="lowerRoman"/>
      <w:lvlText w:val="%6."/>
      <w:lvlJc w:val="right"/>
      <w:pPr>
        <w:ind w:left="4026" w:hanging="180"/>
      </w:pPr>
    </w:lvl>
    <w:lvl w:ilvl="6" w:tplc="0402000F" w:tentative="1">
      <w:start w:val="1"/>
      <w:numFmt w:val="decimal"/>
      <w:lvlText w:val="%7."/>
      <w:lvlJc w:val="left"/>
      <w:pPr>
        <w:ind w:left="4746" w:hanging="360"/>
      </w:pPr>
    </w:lvl>
    <w:lvl w:ilvl="7" w:tplc="04020019" w:tentative="1">
      <w:start w:val="1"/>
      <w:numFmt w:val="lowerLetter"/>
      <w:lvlText w:val="%8."/>
      <w:lvlJc w:val="left"/>
      <w:pPr>
        <w:ind w:left="5466" w:hanging="360"/>
      </w:pPr>
    </w:lvl>
    <w:lvl w:ilvl="8" w:tplc="0402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5">
    <w:nsid w:val="45FA506B"/>
    <w:multiLevelType w:val="hybridMultilevel"/>
    <w:tmpl w:val="B66C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460AE4"/>
    <w:multiLevelType w:val="hybridMultilevel"/>
    <w:tmpl w:val="F99A2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6B1353"/>
    <w:multiLevelType w:val="hybridMultilevel"/>
    <w:tmpl w:val="FF808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A435C9"/>
    <w:multiLevelType w:val="hybridMultilevel"/>
    <w:tmpl w:val="62F617B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545"/>
    <w:rsid w:val="000037DD"/>
    <w:rsid w:val="000304E4"/>
    <w:rsid w:val="000956F6"/>
    <w:rsid w:val="000C50E6"/>
    <w:rsid w:val="00114EFF"/>
    <w:rsid w:val="00124AB4"/>
    <w:rsid w:val="001C63D8"/>
    <w:rsid w:val="001E0EBB"/>
    <w:rsid w:val="002266E4"/>
    <w:rsid w:val="00240200"/>
    <w:rsid w:val="002454C3"/>
    <w:rsid w:val="00256007"/>
    <w:rsid w:val="00284A0E"/>
    <w:rsid w:val="002912A8"/>
    <w:rsid w:val="002C6944"/>
    <w:rsid w:val="002D39DE"/>
    <w:rsid w:val="002D6023"/>
    <w:rsid w:val="002F5C2D"/>
    <w:rsid w:val="003A2092"/>
    <w:rsid w:val="003B5D00"/>
    <w:rsid w:val="003E5C1E"/>
    <w:rsid w:val="00432B3A"/>
    <w:rsid w:val="00463F07"/>
    <w:rsid w:val="00480399"/>
    <w:rsid w:val="004F4221"/>
    <w:rsid w:val="00500430"/>
    <w:rsid w:val="00513EF0"/>
    <w:rsid w:val="00534D34"/>
    <w:rsid w:val="005B1D28"/>
    <w:rsid w:val="005C247E"/>
    <w:rsid w:val="005F547E"/>
    <w:rsid w:val="00604CBE"/>
    <w:rsid w:val="00613486"/>
    <w:rsid w:val="00641DC9"/>
    <w:rsid w:val="0066159B"/>
    <w:rsid w:val="006C4FFE"/>
    <w:rsid w:val="006E1C54"/>
    <w:rsid w:val="006F61B7"/>
    <w:rsid w:val="007410E1"/>
    <w:rsid w:val="007D6D2A"/>
    <w:rsid w:val="007E466F"/>
    <w:rsid w:val="00811550"/>
    <w:rsid w:val="008201F4"/>
    <w:rsid w:val="00823C38"/>
    <w:rsid w:val="0089566D"/>
    <w:rsid w:val="009520CF"/>
    <w:rsid w:val="009A00F5"/>
    <w:rsid w:val="009A709F"/>
    <w:rsid w:val="009E5A18"/>
    <w:rsid w:val="00AD1064"/>
    <w:rsid w:val="00AD793B"/>
    <w:rsid w:val="00AF1E3A"/>
    <w:rsid w:val="00B0130F"/>
    <w:rsid w:val="00B1225D"/>
    <w:rsid w:val="00B57400"/>
    <w:rsid w:val="00B62CD2"/>
    <w:rsid w:val="00B742B6"/>
    <w:rsid w:val="00B7552E"/>
    <w:rsid w:val="00BB11C1"/>
    <w:rsid w:val="00BF0FBF"/>
    <w:rsid w:val="00BF614F"/>
    <w:rsid w:val="00C43ECC"/>
    <w:rsid w:val="00C54347"/>
    <w:rsid w:val="00CA4F32"/>
    <w:rsid w:val="00CE2F6A"/>
    <w:rsid w:val="00CF7A62"/>
    <w:rsid w:val="00D340D2"/>
    <w:rsid w:val="00D6650A"/>
    <w:rsid w:val="00DA75C8"/>
    <w:rsid w:val="00DC05DC"/>
    <w:rsid w:val="00E307F6"/>
    <w:rsid w:val="00E47545"/>
    <w:rsid w:val="00ED31C0"/>
    <w:rsid w:val="00F168AE"/>
    <w:rsid w:val="00F247C8"/>
    <w:rsid w:val="00F80162"/>
    <w:rsid w:val="00F90161"/>
    <w:rsid w:val="00FE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2ECD5C-2EB0-4E27-9278-9AD46F64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1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B7"/>
  </w:style>
  <w:style w:type="paragraph" w:styleId="Footer">
    <w:name w:val="footer"/>
    <w:basedOn w:val="Normal"/>
    <w:link w:val="Foot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B7"/>
  </w:style>
  <w:style w:type="paragraph" w:customStyle="1" w:styleId="Heading">
    <w:name w:val="Heading"/>
    <w:link w:val="HeadingChar"/>
    <w:qFormat/>
    <w:rsid w:val="00463F07"/>
    <w:rPr>
      <w:rFonts w:ascii="Arial" w:hAnsi="Arial" w:cs="Arial"/>
      <w:b/>
      <w:sz w:val="40"/>
      <w:szCs w:val="40"/>
    </w:rPr>
  </w:style>
  <w:style w:type="character" w:customStyle="1" w:styleId="HeadingChar">
    <w:name w:val="Heading Char"/>
    <w:basedOn w:val="DefaultParagraphFont"/>
    <w:link w:val="Heading"/>
    <w:rsid w:val="00463F07"/>
    <w:rPr>
      <w:rFonts w:ascii="Arial" w:hAnsi="Arial" w:cs="Arial"/>
      <w:b/>
      <w:sz w:val="40"/>
      <w:szCs w:val="40"/>
    </w:rPr>
  </w:style>
  <w:style w:type="paragraph" w:customStyle="1" w:styleId="Sub-headline">
    <w:name w:val="Sub-headline"/>
    <w:link w:val="Sub-headlineChar"/>
    <w:qFormat/>
    <w:rsid w:val="009A00F5"/>
    <w:rPr>
      <w:rFonts w:ascii="Arial" w:hAnsi="Arial" w:cs="Arial"/>
      <w:b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9A00F5"/>
    <w:rPr>
      <w:rFonts w:ascii="Arial" w:hAnsi="Arial" w:cs="Arial"/>
      <w:b/>
      <w:caps/>
      <w:sz w:val="28"/>
      <w:szCs w:val="28"/>
    </w:rPr>
  </w:style>
  <w:style w:type="paragraph" w:styleId="ListParagraph">
    <w:name w:val="List Paragraph"/>
    <w:basedOn w:val="Normal"/>
    <w:uiPriority w:val="34"/>
    <w:qFormat/>
    <w:rsid w:val="003A2092"/>
    <w:pPr>
      <w:ind w:left="720"/>
      <w:contextualSpacing/>
    </w:pPr>
  </w:style>
  <w:style w:type="paragraph" w:customStyle="1" w:styleId="SubsubHeading">
    <w:name w:val="Subsub Heading"/>
    <w:basedOn w:val="Normal"/>
    <w:link w:val="SubsubHeadingChar"/>
    <w:qFormat/>
    <w:rsid w:val="003A2092"/>
    <w:rPr>
      <w:b/>
      <w:sz w:val="26"/>
      <w:szCs w:val="26"/>
    </w:rPr>
  </w:style>
  <w:style w:type="character" w:customStyle="1" w:styleId="SubsubHeadingChar">
    <w:name w:val="Subsub Heading Char"/>
    <w:basedOn w:val="DefaultParagraphFont"/>
    <w:link w:val="SubsubHeading"/>
    <w:rsid w:val="003A2092"/>
    <w:rPr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340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1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ristofornikolov/TeamSupremeProject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ropbox\Telerik%20Academy\js-part2\2014\Teamwork\JS-UI-and-DOM-Teamwork-Assignment-June-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4C260290954C49852BB7D7B9C287FA" ma:contentTypeVersion="0" ma:contentTypeDescription="Create a new document." ma:contentTypeScope="" ma:versionID="34a920e0f0f4ab29dd93ab58aec213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FAEDF-A9F1-41FF-9D75-207FDAF2C7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D5DB8E-F92D-49ED-81F8-4B1853AF6E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CDBC5B-9E6D-45AE-9F74-4FDB34E7E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661E8BB-A572-4B51-8F37-01145AD5A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JS-UI-and-DOM-Teamwork-Assignment-June-2014.dotx</Template>
  <TotalTime>55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Doncho Minkov</dc:creator>
  <cp:lastModifiedBy>LEADER</cp:lastModifiedBy>
  <cp:revision>45</cp:revision>
  <dcterms:created xsi:type="dcterms:W3CDTF">2014-05-30T07:24:00Z</dcterms:created>
  <dcterms:modified xsi:type="dcterms:W3CDTF">2014-07-21T12:42:00Z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0x010100754C260290954C49852BB7D7B9C287FA</vt:lpwstr>
  </property>
</Properties>
</file>